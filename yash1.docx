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360ACB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ED5160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B99B7" wp14:editId="05B91205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C5955A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FBA9CF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125D6D" w14:textId="77777777" w:rsidR="00232D79" w:rsidRPr="000C16AC" w:rsidRDefault="00232D79" w:rsidP="00232D79">
            <w:pPr>
              <w:pStyle w:val="Title"/>
              <w:rPr>
                <w:sz w:val="56"/>
                <w:szCs w:val="56"/>
              </w:rPr>
            </w:pPr>
            <w:r w:rsidRPr="000C16AC">
              <w:rPr>
                <w:sz w:val="56"/>
                <w:szCs w:val="56"/>
              </w:rPr>
              <w:t xml:space="preserve">yash </w:t>
            </w:r>
          </w:p>
          <w:p w14:paraId="1473481E" w14:textId="2A1D7B5D" w:rsidR="00232D79" w:rsidRPr="00232D79" w:rsidRDefault="00232D79" w:rsidP="00232D79">
            <w:pPr>
              <w:pStyle w:val="Title"/>
            </w:pPr>
            <w:r w:rsidRPr="000C16AC">
              <w:rPr>
                <w:sz w:val="56"/>
                <w:szCs w:val="56"/>
              </w:rPr>
              <w:t>zalani</w:t>
            </w:r>
          </w:p>
          <w:p w14:paraId="589E7E50" w14:textId="6C4DF4E6" w:rsidR="001B2ABD" w:rsidRDefault="001B2ABD" w:rsidP="001B2ABD">
            <w:pPr>
              <w:pStyle w:val="Subtitle"/>
            </w:pPr>
          </w:p>
        </w:tc>
      </w:tr>
      <w:tr w:rsidR="001B2ABD" w14:paraId="5DDCAD9E" w14:textId="77777777" w:rsidTr="00202FBA">
        <w:trPr>
          <w:trHeight w:val="7982"/>
        </w:trPr>
        <w:tc>
          <w:tcPr>
            <w:tcW w:w="3600" w:type="dxa"/>
          </w:tcPr>
          <w:p w14:paraId="3ECEA04D" w14:textId="3AC2E9F4" w:rsidR="001B2ABD" w:rsidRDefault="00202FBA" w:rsidP="00036450">
            <w:pPr>
              <w:pStyle w:val="Heading3"/>
            </w:pPr>
            <w:r>
              <w:t>ABOUT</w:t>
            </w:r>
          </w:p>
          <w:p w14:paraId="7BA3D014" w14:textId="77777777" w:rsidR="00202FBA" w:rsidRPr="00202FBA" w:rsidRDefault="00202FBA" w:rsidP="00202FBA">
            <w:pPr>
              <w:spacing w:line="343" w:lineRule="auto"/>
              <w:jc w:val="both"/>
              <w:rPr>
                <w:color w:val="0D0D0D" w:themeColor="text1" w:themeTint="F2"/>
              </w:rPr>
            </w:pPr>
            <w:r w:rsidRPr="00202FBA">
              <w:rPr>
                <w:color w:val="0D0D0D" w:themeColor="text1" w:themeTint="F2"/>
              </w:rPr>
              <w:t xml:space="preserve">To get an opportunity </w:t>
            </w:r>
            <w:proofErr w:type="gramStart"/>
            <w:r w:rsidRPr="00202FBA">
              <w:rPr>
                <w:color w:val="0D0D0D" w:themeColor="text1" w:themeTint="F2"/>
              </w:rPr>
              <w:t>where</w:t>
            </w:r>
            <w:proofErr w:type="gramEnd"/>
            <w:r w:rsidRPr="00202FBA">
              <w:rPr>
                <w:color w:val="0D0D0D" w:themeColor="text1" w:themeTint="F2"/>
              </w:rPr>
              <w:t xml:space="preserve"> </w:t>
            </w:r>
          </w:p>
          <w:p w14:paraId="3BBCDED0" w14:textId="57BCA8C7" w:rsidR="00202FBA" w:rsidRPr="00202FBA" w:rsidRDefault="00202FBA" w:rsidP="00202FBA">
            <w:pPr>
              <w:spacing w:line="343" w:lineRule="auto"/>
              <w:jc w:val="both"/>
              <w:rPr>
                <w:color w:val="0D0D0D" w:themeColor="text1" w:themeTint="F2"/>
              </w:rPr>
            </w:pPr>
            <w:r w:rsidRPr="00202FBA">
              <w:rPr>
                <w:color w:val="0D0D0D" w:themeColor="text1" w:themeTint="F2"/>
              </w:rPr>
              <w:t xml:space="preserve">I can make the best of my potential </w:t>
            </w:r>
          </w:p>
          <w:p w14:paraId="0CCD7952" w14:textId="00B85C62" w:rsidR="00202FBA" w:rsidRPr="00202FBA" w:rsidRDefault="00202FBA" w:rsidP="00202FBA">
            <w:pPr>
              <w:spacing w:line="343" w:lineRule="auto"/>
              <w:jc w:val="both"/>
              <w:rPr>
                <w:rFonts w:cs="Times New Roman"/>
                <w:color w:val="0D0D0D" w:themeColor="text1" w:themeTint="F2"/>
              </w:rPr>
            </w:pPr>
            <w:r w:rsidRPr="00202FBA">
              <w:rPr>
                <w:color w:val="0D0D0D" w:themeColor="text1" w:themeTint="F2"/>
              </w:rPr>
              <w:t>and contribute to the organization’s growth</w:t>
            </w:r>
          </w:p>
          <w:p w14:paraId="4046DB25" w14:textId="6902B18C" w:rsidR="00036450" w:rsidRDefault="00036450" w:rsidP="009260CD"/>
          <w:p w14:paraId="7952001E" w14:textId="77777777" w:rsidR="00036450" w:rsidRDefault="00036450" w:rsidP="00036450"/>
          <w:sdt>
            <w:sdtPr>
              <w:id w:val="-1954003311"/>
              <w:placeholder>
                <w:docPart w:val="F56583AC12EB4C3D9CF4ED39A47BEC4B"/>
              </w:placeholder>
              <w:temporary/>
              <w:showingPlcHdr/>
              <w15:appearance w15:val="hidden"/>
            </w:sdtPr>
            <w:sdtContent>
              <w:p w14:paraId="59DB6B6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99A7475EB5A4F89A46F12004D81B3F6"/>
              </w:placeholder>
              <w:temporary/>
              <w:showingPlcHdr/>
              <w15:appearance w15:val="hidden"/>
            </w:sdtPr>
            <w:sdtContent>
              <w:p w14:paraId="51B3DC2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C10C10A" w14:textId="1D9A884A" w:rsidR="004D3011" w:rsidRDefault="00202FBA" w:rsidP="004D3011">
            <w:r w:rsidRPr="00AF248B">
              <w:rPr>
                <w:color w:val="0D0D0D" w:themeColor="text1" w:themeTint="F2"/>
                <w:w w:val="105"/>
              </w:rPr>
              <w:t>91-8956740017</w:t>
            </w:r>
          </w:p>
          <w:p w14:paraId="29CAA1C8" w14:textId="77777777" w:rsidR="004D3011" w:rsidRPr="004D3011" w:rsidRDefault="004D3011" w:rsidP="004D3011"/>
          <w:sdt>
            <w:sdtPr>
              <w:id w:val="67859272"/>
              <w:placeholder>
                <w:docPart w:val="FF2F4F17EE2241A8A6D3CB96838E58C1"/>
              </w:placeholder>
              <w:temporary/>
              <w:showingPlcHdr/>
              <w15:appearance w15:val="hidden"/>
            </w:sdtPr>
            <w:sdtContent>
              <w:p w14:paraId="5DAD46F4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B87DB8D" w14:textId="6758444C" w:rsidR="004D3011" w:rsidRDefault="00000000" w:rsidP="004D3011">
            <w:hyperlink r:id="rId9" w:history="1">
              <w:r w:rsidR="00242566" w:rsidRPr="00242566">
                <w:rPr>
                  <w:rStyle w:val="Hyperlink"/>
                </w:rPr>
                <w:t>https://www.linkedin.com/in/yash-zalani-671067254</w:t>
              </w:r>
            </w:hyperlink>
          </w:p>
          <w:p w14:paraId="05FE930F" w14:textId="77777777" w:rsidR="004D3011" w:rsidRDefault="004D3011" w:rsidP="004D3011"/>
          <w:sdt>
            <w:sdtPr>
              <w:id w:val="-240260293"/>
              <w:placeholder>
                <w:docPart w:val="9C3B1704D2F7438DADD804477A94D9A7"/>
              </w:placeholder>
              <w:temporary/>
              <w:showingPlcHdr/>
              <w15:appearance w15:val="hidden"/>
            </w:sdtPr>
            <w:sdtContent>
              <w:p w14:paraId="125C49F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3684B8E" w14:textId="003D91C2" w:rsidR="00420F26" w:rsidRDefault="00420F26" w:rsidP="004D3011">
            <w:pPr>
              <w:rPr>
                <w:rStyle w:val="Hyperlink"/>
              </w:rPr>
            </w:pPr>
            <w:hyperlink r:id="rId10" w:history="1">
              <w:r w:rsidRPr="00EC190D">
                <w:rPr>
                  <w:rStyle w:val="Hyperlink"/>
                </w:rPr>
                <w:t>Yashzalani07@gmail.com</w:t>
              </w:r>
            </w:hyperlink>
          </w:p>
          <w:p w14:paraId="550D74AD" w14:textId="0041E958" w:rsidR="004039AA" w:rsidRDefault="004039AA" w:rsidP="004D3011">
            <w:pPr>
              <w:rPr>
                <w:rStyle w:val="Hyperlink"/>
              </w:rPr>
            </w:pPr>
          </w:p>
          <w:p w14:paraId="7E5E3632" w14:textId="77777777" w:rsidR="004039AA" w:rsidRPr="00420F26" w:rsidRDefault="004039AA" w:rsidP="004039AA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420F26">
              <w:rPr>
                <w:b/>
                <w:bCs/>
                <w:color w:val="548AB7" w:themeColor="accent1" w:themeShade="BF"/>
                <w:sz w:val="28"/>
                <w:szCs w:val="28"/>
              </w:rPr>
              <w:t>CERTIFICATES</w:t>
            </w:r>
          </w:p>
          <w:p w14:paraId="7F5226DA" w14:textId="77777777" w:rsidR="004039AA" w:rsidRDefault="004039AA" w:rsidP="004039AA">
            <w:r>
              <w:t>C</w:t>
            </w:r>
          </w:p>
          <w:p w14:paraId="0DA981CB" w14:textId="77777777" w:rsidR="004039AA" w:rsidRDefault="004039AA" w:rsidP="004039AA">
            <w:proofErr w:type="spellStart"/>
            <w:r>
              <w:t>Sql</w:t>
            </w:r>
            <w:proofErr w:type="spellEnd"/>
          </w:p>
          <w:p w14:paraId="7BA18452" w14:textId="3AE50151" w:rsidR="004039AA" w:rsidRPr="00420F26" w:rsidRDefault="004039AA" w:rsidP="004039AA">
            <w:pPr>
              <w:rPr>
                <w:rStyle w:val="Hyperlink"/>
              </w:rPr>
            </w:pPr>
            <w:r>
              <w:t>java</w:t>
            </w:r>
          </w:p>
          <w:sdt>
            <w:sdtPr>
              <w:id w:val="-1444214663"/>
              <w:placeholder>
                <w:docPart w:val="153D4A18E2D0437A8B4E1E3364C888AD"/>
              </w:placeholder>
              <w:temporary/>
              <w:showingPlcHdr/>
              <w15:appearance w15:val="hidden"/>
            </w:sdtPr>
            <w:sdtContent>
              <w:p w14:paraId="66F8063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6D336BC" w14:textId="2FE7AD81" w:rsidR="00495C49" w:rsidRDefault="00202FBA" w:rsidP="00495C49">
            <w:r>
              <w:t>Reading</w:t>
            </w:r>
          </w:p>
          <w:p w14:paraId="2E34E297" w14:textId="0327806C" w:rsidR="004D3011" w:rsidRDefault="00202FBA" w:rsidP="00495C49">
            <w:r>
              <w:t>Travelling</w:t>
            </w:r>
          </w:p>
          <w:p w14:paraId="5D1F2684" w14:textId="0F1588AC" w:rsidR="00420F26" w:rsidRDefault="00420F26" w:rsidP="00495C49"/>
          <w:p w14:paraId="2BC57F7E" w14:textId="7E705F95" w:rsidR="00420F26" w:rsidRPr="004D3011" w:rsidRDefault="00420F26" w:rsidP="004D3011"/>
        </w:tc>
        <w:tc>
          <w:tcPr>
            <w:tcW w:w="720" w:type="dxa"/>
          </w:tcPr>
          <w:p w14:paraId="52B8D03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36F4AD1406844E1B908533F7112F449"/>
              </w:placeholder>
              <w:temporary/>
              <w:showingPlcHdr/>
              <w15:appearance w15:val="hidden"/>
            </w:sdtPr>
            <w:sdtContent>
              <w:p w14:paraId="1719178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8A8D423" w14:textId="6451675D" w:rsidR="00036450" w:rsidRPr="00036450" w:rsidRDefault="00232D79" w:rsidP="00B359E4">
            <w:pPr>
              <w:pStyle w:val="Heading4"/>
            </w:pPr>
            <w:r w:rsidRPr="00232D79">
              <w:t>Computer Engineering | B.P.H.E Ahmednagar College, Maharashtra (Graduation date: May 2022</w:t>
            </w:r>
          </w:p>
          <w:p w14:paraId="3A7797BB" w14:textId="003C885B" w:rsidR="00232D79" w:rsidRPr="00232D79" w:rsidRDefault="00232D79" w:rsidP="00232D79">
            <w:r w:rsidRPr="00232D79">
              <w:rPr>
                <w:b/>
                <w:bCs/>
              </w:rPr>
              <w:t>Sem 1</w:t>
            </w:r>
            <w:r w:rsidRPr="00232D79">
              <w:t xml:space="preserve"> SGPA: 9.</w:t>
            </w:r>
            <w:r w:rsidR="00420F26">
              <w:t>333</w:t>
            </w:r>
            <w:r w:rsidRPr="00232D79">
              <w:tab/>
            </w:r>
            <w:r w:rsidRPr="00232D79">
              <w:rPr>
                <w:b/>
                <w:bCs/>
              </w:rPr>
              <w:t>Sem 2</w:t>
            </w:r>
            <w:r w:rsidRPr="00232D79">
              <w:t xml:space="preserve"> SGPA: 9.2</w:t>
            </w:r>
            <w:r w:rsidR="00B47045">
              <w:t>9</w:t>
            </w:r>
            <w:r w:rsidRPr="00232D79">
              <w:tab/>
            </w:r>
            <w:r>
              <w:t xml:space="preserve">      </w:t>
            </w:r>
            <w:proofErr w:type="gramStart"/>
            <w:r>
              <w:t xml:space="preserve">   </w:t>
            </w:r>
            <w:r w:rsidRPr="00232D79">
              <w:t>(</w:t>
            </w:r>
            <w:proofErr w:type="gramEnd"/>
            <w:r w:rsidRPr="00232D79">
              <w:t>20</w:t>
            </w:r>
            <w:r w:rsidR="002A7321">
              <w:t>20</w:t>
            </w:r>
            <w:r w:rsidRPr="00232D79">
              <w:t>-202</w:t>
            </w:r>
            <w:r w:rsidR="002A7321">
              <w:t>1</w:t>
            </w:r>
            <w:r w:rsidRPr="00232D79">
              <w:t>)</w:t>
            </w:r>
            <w:r w:rsidRPr="00232D79">
              <w:tab/>
            </w:r>
          </w:p>
          <w:p w14:paraId="3A7D1610" w14:textId="034F7877" w:rsidR="00232D79" w:rsidRPr="00232D79" w:rsidRDefault="00232D79" w:rsidP="00232D79">
            <w:r w:rsidRPr="00232D79">
              <w:rPr>
                <w:b/>
                <w:bCs/>
              </w:rPr>
              <w:t>Sem 3</w:t>
            </w:r>
            <w:r w:rsidRPr="00232D79">
              <w:t xml:space="preserve"> SGPA: 9.</w:t>
            </w:r>
            <w:r w:rsidR="00B47045">
              <w:t>65</w:t>
            </w:r>
            <w:r w:rsidRPr="00232D79">
              <w:tab/>
            </w:r>
            <w:r w:rsidRPr="00232D79">
              <w:rPr>
                <w:b/>
                <w:bCs/>
              </w:rPr>
              <w:t>Sem 4</w:t>
            </w:r>
            <w:r w:rsidRPr="00232D79">
              <w:t xml:space="preserve"> SGPA: 9.14</w:t>
            </w:r>
            <w:r w:rsidRPr="00232D79">
              <w:tab/>
            </w:r>
            <w:r>
              <w:t xml:space="preserve">      </w:t>
            </w:r>
            <w:proofErr w:type="gramStart"/>
            <w:r>
              <w:t xml:space="preserve">   </w:t>
            </w:r>
            <w:r w:rsidRPr="00232D79">
              <w:t>(</w:t>
            </w:r>
            <w:proofErr w:type="gramEnd"/>
            <w:r w:rsidRPr="00232D79">
              <w:t>202</w:t>
            </w:r>
            <w:r w:rsidR="002A7321">
              <w:t>1</w:t>
            </w:r>
            <w:r w:rsidRPr="00232D79">
              <w:t>-202</w:t>
            </w:r>
            <w:r w:rsidR="002A7321">
              <w:t>2</w:t>
            </w:r>
            <w:r w:rsidRPr="00232D79">
              <w:t>)</w:t>
            </w:r>
          </w:p>
          <w:p w14:paraId="6BC428E5" w14:textId="63000350" w:rsidR="00232D79" w:rsidRPr="00232D79" w:rsidRDefault="00232D79" w:rsidP="00232D79">
            <w:r w:rsidRPr="00202FBA">
              <w:rPr>
                <w:b/>
                <w:bCs/>
              </w:rPr>
              <w:t>Sem 5</w:t>
            </w:r>
            <w:r w:rsidRPr="00232D79">
              <w:t xml:space="preserve"> &amp; </w:t>
            </w:r>
            <w:r w:rsidRPr="00495C49">
              <w:rPr>
                <w:b/>
                <w:bCs/>
              </w:rPr>
              <w:t xml:space="preserve">6 </w:t>
            </w:r>
            <w:r w:rsidRPr="00232D79">
              <w:t>yet to come.</w:t>
            </w:r>
          </w:p>
          <w:p w14:paraId="15012A52" w14:textId="48A2BE50" w:rsidR="00036450" w:rsidRPr="00232D79" w:rsidRDefault="00232D79" w:rsidP="00232D79">
            <w:r w:rsidRPr="00232D79">
              <w:t xml:space="preserve">XII | </w:t>
            </w:r>
            <w:proofErr w:type="spellStart"/>
            <w:proofErr w:type="gramStart"/>
            <w:r w:rsidR="002A7321">
              <w:t>premraj</w:t>
            </w:r>
            <w:proofErr w:type="spellEnd"/>
            <w:r w:rsidR="002A7321">
              <w:t xml:space="preserve">  sarda</w:t>
            </w:r>
            <w:proofErr w:type="gramEnd"/>
            <w:r w:rsidR="002A7321">
              <w:t xml:space="preserve"> </w:t>
            </w:r>
            <w:r w:rsidRPr="00232D79">
              <w:t xml:space="preserve"> college| Maharashtra</w:t>
            </w:r>
            <w:r w:rsidRPr="00232D79">
              <w:tab/>
              <w:t>7</w:t>
            </w:r>
            <w:r w:rsidR="00202FBA">
              <w:t>7</w:t>
            </w:r>
            <w:r w:rsidRPr="00232D79">
              <w:t>.</w:t>
            </w:r>
            <w:r w:rsidR="00420F26">
              <w:t>08</w:t>
            </w:r>
            <w:r w:rsidRPr="00232D79">
              <w:t xml:space="preserve">% | </w:t>
            </w:r>
            <w:r w:rsidR="00420F26">
              <w:t>501</w:t>
            </w:r>
          </w:p>
          <w:sdt>
            <w:sdtPr>
              <w:id w:val="1001553383"/>
              <w:placeholder>
                <w:docPart w:val="2889F49C6DD041F5A2EAB337E70857E2"/>
              </w:placeholder>
              <w:temporary/>
              <w:showingPlcHdr/>
              <w15:appearance w15:val="hidden"/>
            </w:sdtPr>
            <w:sdtContent>
              <w:p w14:paraId="73CE847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C24309" w14:textId="77777777" w:rsidR="00202FBA" w:rsidRDefault="00232D79" w:rsidP="00232D79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232D79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CREATED </w:t>
            </w:r>
            <w:proofErr w:type="gramStart"/>
            <w:r w:rsidRPr="00232D79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PROJECTS :</w:t>
            </w:r>
            <w:proofErr w:type="gramEnd"/>
          </w:p>
          <w:p w14:paraId="56A904C4" w14:textId="6AED7BA5" w:rsidR="00232D79" w:rsidRPr="00242566" w:rsidRDefault="00232D79" w:rsidP="00232D79">
            <w:pPr>
              <w:pStyle w:val="Heading2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IP ADDRESS LOCATION </w:t>
            </w:r>
            <w:proofErr w:type="gramStart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FINDER :</w:t>
            </w:r>
            <w:proofErr w:type="gramEnd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ab/>
              <w:t>(Finds the IP</w:t>
            </w:r>
            <w:r w:rsidR="00242566"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 </w:t>
            </w:r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location)</w:t>
            </w:r>
          </w:p>
          <w:p w14:paraId="2D28C612" w14:textId="77777777" w:rsidR="00232D79" w:rsidRPr="00242566" w:rsidRDefault="00232D79" w:rsidP="00232D79">
            <w:pPr>
              <w:pStyle w:val="Heading2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Created Frontend &amp; </w:t>
            </w:r>
            <w:proofErr w:type="spellStart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backened</w:t>
            </w:r>
            <w:proofErr w:type="spellEnd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 and used free API for Getting </w:t>
            </w:r>
            <w:proofErr w:type="gramStart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Location ,</w:t>
            </w:r>
            <w:proofErr w:type="gramEnd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 And also shown users IP address with their location data.</w:t>
            </w:r>
          </w:p>
          <w:p w14:paraId="1043657A" w14:textId="77777777" w:rsidR="00232D79" w:rsidRPr="00232D79" w:rsidRDefault="00232D79" w:rsidP="00232D79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Language </w:t>
            </w:r>
            <w:proofErr w:type="gramStart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used :</w:t>
            </w:r>
            <w:proofErr w:type="gramEnd"/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 xml:space="preserve"> AngularJS, JQUERY, JavaScript, MongoDB, HTML &amp; CSS</w:t>
            </w:r>
            <w:r w:rsidRPr="00232D79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.</w:t>
            </w:r>
          </w:p>
          <w:p w14:paraId="68FD8703" w14:textId="77777777" w:rsidR="00232D79" w:rsidRPr="00232D79" w:rsidRDefault="00232D79" w:rsidP="00232D79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232D79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WASTE MANAGEMENT:</w:t>
            </w:r>
          </w:p>
          <w:p w14:paraId="70F40104" w14:textId="77777777" w:rsidR="00232D79" w:rsidRPr="00242566" w:rsidRDefault="00232D79" w:rsidP="00232D79">
            <w:pPr>
              <w:pStyle w:val="Heading2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242566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Designed a basic Structure that show how the Waste is managed and recycled in our Country.</w:t>
            </w:r>
          </w:p>
          <w:p w14:paraId="37EEB48A" w14:textId="40E6CA84" w:rsidR="00036450" w:rsidRDefault="00000000" w:rsidP="00232D79">
            <w:pPr>
              <w:pStyle w:val="Heading2"/>
            </w:pPr>
            <w:sdt>
              <w:sdtPr>
                <w:id w:val="1669594239"/>
                <w:placeholder>
                  <w:docPart w:val="9875B4C81FC7480D8C6F6B167EBD4F02"/>
                </w:placeholder>
                <w:temporary/>
                <w:showingPlcHdr/>
                <w15:appearance w15:val="hidden"/>
              </w:sdtPr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70215A45" w14:textId="5C74EAD7" w:rsidR="00036450" w:rsidRPr="00242566" w:rsidRDefault="00232D79" w:rsidP="00242566">
            <w:pPr>
              <w:pStyle w:val="ListParagraph"/>
              <w:numPr>
                <w:ilvl w:val="0"/>
                <w:numId w:val="5"/>
              </w:numPr>
              <w:rPr>
                <w:noProof/>
                <w:color w:val="0D0D0D" w:themeColor="text1" w:themeTint="F2"/>
              </w:rPr>
            </w:pPr>
            <w:r w:rsidRPr="00242566">
              <w:rPr>
                <w:noProof/>
                <w:color w:val="0D0D0D" w:themeColor="text1" w:themeTint="F2"/>
              </w:rPr>
              <w:t>C</w:t>
            </w:r>
          </w:p>
          <w:p w14:paraId="58DE87F5" w14:textId="77777777" w:rsidR="00232D79" w:rsidRPr="00242566" w:rsidRDefault="00232D79" w:rsidP="00242566">
            <w:pPr>
              <w:pStyle w:val="ListParagraph"/>
              <w:numPr>
                <w:ilvl w:val="0"/>
                <w:numId w:val="5"/>
              </w:numPr>
              <w:rPr>
                <w:noProof/>
                <w:color w:val="0D0D0D" w:themeColor="text1" w:themeTint="F2"/>
              </w:rPr>
            </w:pPr>
            <w:r w:rsidRPr="00242566">
              <w:rPr>
                <w:noProof/>
                <w:color w:val="0D0D0D" w:themeColor="text1" w:themeTint="F2"/>
              </w:rPr>
              <w:t>C++</w:t>
            </w:r>
          </w:p>
          <w:p w14:paraId="4048B24B" w14:textId="77777777" w:rsidR="00232D79" w:rsidRDefault="00232D79" w:rsidP="00242566">
            <w:pPr>
              <w:pStyle w:val="ListParagraph"/>
              <w:numPr>
                <w:ilvl w:val="0"/>
                <w:numId w:val="5"/>
              </w:numPr>
              <w:rPr>
                <w:noProof/>
                <w:color w:val="0D0D0D" w:themeColor="text1" w:themeTint="F2"/>
              </w:rPr>
            </w:pPr>
            <w:r w:rsidRPr="00242566">
              <w:rPr>
                <w:noProof/>
                <w:color w:val="0D0D0D" w:themeColor="text1" w:themeTint="F2"/>
              </w:rPr>
              <w:t>Java</w:t>
            </w:r>
          </w:p>
          <w:p w14:paraId="052C3D82" w14:textId="75DF23AD" w:rsidR="00242566" w:rsidRDefault="002A7321" w:rsidP="00242566">
            <w:pPr>
              <w:pStyle w:val="ListParagraph"/>
              <w:numPr>
                <w:ilvl w:val="0"/>
                <w:numId w:val="5"/>
              </w:numPr>
              <w:rPr>
                <w:noProof/>
                <w:color w:val="0D0D0D" w:themeColor="text1" w:themeTint="F2"/>
              </w:rPr>
            </w:pPr>
            <w:r>
              <w:rPr>
                <w:noProof/>
                <w:color w:val="0D0D0D" w:themeColor="text1" w:themeTint="F2"/>
              </w:rPr>
              <w:t>S</w:t>
            </w:r>
            <w:r w:rsidR="00242566">
              <w:rPr>
                <w:noProof/>
                <w:color w:val="0D0D0D" w:themeColor="text1" w:themeTint="F2"/>
              </w:rPr>
              <w:t>ql</w:t>
            </w:r>
          </w:p>
          <w:p w14:paraId="5B90D232" w14:textId="63D533AC" w:rsidR="002A7321" w:rsidRPr="00242566" w:rsidRDefault="002A7321" w:rsidP="002A7321">
            <w:pPr>
              <w:pStyle w:val="ListParagraph"/>
              <w:rPr>
                <w:noProof/>
                <w:color w:val="0D0D0D" w:themeColor="text1" w:themeTint="F2"/>
              </w:rPr>
            </w:pPr>
          </w:p>
        </w:tc>
      </w:tr>
    </w:tbl>
    <w:p w14:paraId="75FD5DFD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7225" w14:textId="77777777" w:rsidR="00F81A58" w:rsidRDefault="00F81A58" w:rsidP="000C45FF">
      <w:r>
        <w:separator/>
      </w:r>
    </w:p>
  </w:endnote>
  <w:endnote w:type="continuationSeparator" w:id="0">
    <w:p w14:paraId="4EF18659" w14:textId="77777777" w:rsidR="00F81A58" w:rsidRDefault="00F81A5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14CA" w14:textId="77777777" w:rsidR="00F81A58" w:rsidRDefault="00F81A58" w:rsidP="000C45FF">
      <w:r>
        <w:separator/>
      </w:r>
    </w:p>
  </w:footnote>
  <w:footnote w:type="continuationSeparator" w:id="0">
    <w:p w14:paraId="226195C4" w14:textId="77777777" w:rsidR="00F81A58" w:rsidRDefault="00F81A5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471C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4EF1F7" wp14:editId="62A54E0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C99"/>
    <w:multiLevelType w:val="hybridMultilevel"/>
    <w:tmpl w:val="33DCC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4723"/>
    <w:multiLevelType w:val="hybridMultilevel"/>
    <w:tmpl w:val="6D107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75726"/>
    <w:multiLevelType w:val="hybridMultilevel"/>
    <w:tmpl w:val="14FE9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A170A"/>
    <w:multiLevelType w:val="hybridMultilevel"/>
    <w:tmpl w:val="3CF4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40B"/>
    <w:multiLevelType w:val="hybridMultilevel"/>
    <w:tmpl w:val="D0F83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B7843"/>
    <w:multiLevelType w:val="hybridMultilevel"/>
    <w:tmpl w:val="C3E80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5198"/>
    <w:multiLevelType w:val="hybridMultilevel"/>
    <w:tmpl w:val="1252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5613">
    <w:abstractNumId w:val="5"/>
  </w:num>
  <w:num w:numId="2" w16cid:durableId="803619668">
    <w:abstractNumId w:val="2"/>
  </w:num>
  <w:num w:numId="3" w16cid:durableId="1566144166">
    <w:abstractNumId w:val="0"/>
  </w:num>
  <w:num w:numId="4" w16cid:durableId="1073893191">
    <w:abstractNumId w:val="1"/>
  </w:num>
  <w:num w:numId="5" w16cid:durableId="1302540587">
    <w:abstractNumId w:val="6"/>
  </w:num>
  <w:num w:numId="6" w16cid:durableId="610552024">
    <w:abstractNumId w:val="4"/>
  </w:num>
  <w:num w:numId="7" w16cid:durableId="155808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79"/>
    <w:rsid w:val="00036450"/>
    <w:rsid w:val="00094499"/>
    <w:rsid w:val="000C16AC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02FBA"/>
    <w:rsid w:val="00232D79"/>
    <w:rsid w:val="002400EB"/>
    <w:rsid w:val="00242566"/>
    <w:rsid w:val="00256CF7"/>
    <w:rsid w:val="00281FD5"/>
    <w:rsid w:val="002A7321"/>
    <w:rsid w:val="0030481B"/>
    <w:rsid w:val="003156FC"/>
    <w:rsid w:val="003254B5"/>
    <w:rsid w:val="0037121F"/>
    <w:rsid w:val="003910D8"/>
    <w:rsid w:val="003A6B7D"/>
    <w:rsid w:val="003B06CA"/>
    <w:rsid w:val="004039AA"/>
    <w:rsid w:val="004071FC"/>
    <w:rsid w:val="00420F26"/>
    <w:rsid w:val="00445947"/>
    <w:rsid w:val="004813B3"/>
    <w:rsid w:val="00495C49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47045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44B3"/>
    <w:rsid w:val="00D422DE"/>
    <w:rsid w:val="00D5459D"/>
    <w:rsid w:val="00DA1F4D"/>
    <w:rsid w:val="00DD172A"/>
    <w:rsid w:val="00E25A26"/>
    <w:rsid w:val="00E432E0"/>
    <w:rsid w:val="00E4381A"/>
    <w:rsid w:val="00E55D74"/>
    <w:rsid w:val="00F60274"/>
    <w:rsid w:val="00F77FB9"/>
    <w:rsid w:val="00F81A5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56B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32D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732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shzalani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sh-zalani-67106725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6583AC12EB4C3D9CF4ED39A47BE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FB843-6F05-4ADA-8D23-293D0906C178}"/>
      </w:docPartPr>
      <w:docPartBody>
        <w:p w:rsidR="006A35AC" w:rsidRDefault="006A35AC">
          <w:pPr>
            <w:pStyle w:val="F56583AC12EB4C3D9CF4ED39A47BEC4B"/>
          </w:pPr>
          <w:r w:rsidRPr="00CB0055">
            <w:t>Contact</w:t>
          </w:r>
        </w:p>
      </w:docPartBody>
    </w:docPart>
    <w:docPart>
      <w:docPartPr>
        <w:name w:val="B99A7475EB5A4F89A46F12004D81B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B619-50FC-44AF-98FD-EAA4FEA339C8}"/>
      </w:docPartPr>
      <w:docPartBody>
        <w:p w:rsidR="006A35AC" w:rsidRDefault="006A35AC">
          <w:pPr>
            <w:pStyle w:val="B99A7475EB5A4F89A46F12004D81B3F6"/>
          </w:pPr>
          <w:r w:rsidRPr="004D3011">
            <w:t>PHONE:</w:t>
          </w:r>
        </w:p>
      </w:docPartBody>
    </w:docPart>
    <w:docPart>
      <w:docPartPr>
        <w:name w:val="FF2F4F17EE2241A8A6D3CB96838E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6809-9867-4E04-BE11-45BCEFE5D26E}"/>
      </w:docPartPr>
      <w:docPartBody>
        <w:p w:rsidR="006A35AC" w:rsidRDefault="006A35AC">
          <w:pPr>
            <w:pStyle w:val="FF2F4F17EE2241A8A6D3CB96838E58C1"/>
          </w:pPr>
          <w:r w:rsidRPr="004D3011">
            <w:t>WEBSITE:</w:t>
          </w:r>
        </w:p>
      </w:docPartBody>
    </w:docPart>
    <w:docPart>
      <w:docPartPr>
        <w:name w:val="9C3B1704D2F7438DADD804477A94D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6F66-6A53-4977-9F0B-D3D3D815C546}"/>
      </w:docPartPr>
      <w:docPartBody>
        <w:p w:rsidR="006A35AC" w:rsidRDefault="006A35AC">
          <w:pPr>
            <w:pStyle w:val="9C3B1704D2F7438DADD804477A94D9A7"/>
          </w:pPr>
          <w:r w:rsidRPr="004D3011">
            <w:t>EMAIL:</w:t>
          </w:r>
        </w:p>
      </w:docPartBody>
    </w:docPart>
    <w:docPart>
      <w:docPartPr>
        <w:name w:val="153D4A18E2D0437A8B4E1E3364C8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285D7-EE5F-4D70-91EF-7B9588801584}"/>
      </w:docPartPr>
      <w:docPartBody>
        <w:p w:rsidR="006A35AC" w:rsidRDefault="006A35AC">
          <w:pPr>
            <w:pStyle w:val="153D4A18E2D0437A8B4E1E3364C888AD"/>
          </w:pPr>
          <w:r w:rsidRPr="00CB0055">
            <w:t>Hobbies</w:t>
          </w:r>
        </w:p>
      </w:docPartBody>
    </w:docPart>
    <w:docPart>
      <w:docPartPr>
        <w:name w:val="E36F4AD1406844E1B908533F7112F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23F5F-0E56-476E-AA68-658894D8962C}"/>
      </w:docPartPr>
      <w:docPartBody>
        <w:p w:rsidR="006A35AC" w:rsidRDefault="006A35AC">
          <w:pPr>
            <w:pStyle w:val="E36F4AD1406844E1B908533F7112F449"/>
          </w:pPr>
          <w:r w:rsidRPr="00036450">
            <w:t>EDUCATION</w:t>
          </w:r>
        </w:p>
      </w:docPartBody>
    </w:docPart>
    <w:docPart>
      <w:docPartPr>
        <w:name w:val="2889F49C6DD041F5A2EAB337E7085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17BCB-711A-432C-B163-655CFB231230}"/>
      </w:docPartPr>
      <w:docPartBody>
        <w:p w:rsidR="006A35AC" w:rsidRDefault="006A35AC">
          <w:pPr>
            <w:pStyle w:val="2889F49C6DD041F5A2EAB337E70857E2"/>
          </w:pPr>
          <w:r w:rsidRPr="00036450">
            <w:t>WORK EXPERIENCE</w:t>
          </w:r>
        </w:p>
      </w:docPartBody>
    </w:docPart>
    <w:docPart>
      <w:docPartPr>
        <w:name w:val="9875B4C81FC7480D8C6F6B167EBD4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D605-7F5A-49C3-B984-144DBEA23A8C}"/>
      </w:docPartPr>
      <w:docPartBody>
        <w:p w:rsidR="006A35AC" w:rsidRDefault="006A35AC">
          <w:pPr>
            <w:pStyle w:val="9875B4C81FC7480D8C6F6B167EBD4F0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AC"/>
    <w:rsid w:val="006A35AC"/>
    <w:rsid w:val="00BB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6583AC12EB4C3D9CF4ED39A47BEC4B">
    <w:name w:val="F56583AC12EB4C3D9CF4ED39A47BEC4B"/>
  </w:style>
  <w:style w:type="paragraph" w:customStyle="1" w:styleId="B99A7475EB5A4F89A46F12004D81B3F6">
    <w:name w:val="B99A7475EB5A4F89A46F12004D81B3F6"/>
  </w:style>
  <w:style w:type="paragraph" w:customStyle="1" w:styleId="FF2F4F17EE2241A8A6D3CB96838E58C1">
    <w:name w:val="FF2F4F17EE2241A8A6D3CB96838E58C1"/>
  </w:style>
  <w:style w:type="paragraph" w:customStyle="1" w:styleId="9C3B1704D2F7438DADD804477A94D9A7">
    <w:name w:val="9C3B1704D2F7438DADD804477A94D9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3D4A18E2D0437A8B4E1E3364C888AD">
    <w:name w:val="153D4A18E2D0437A8B4E1E3364C888AD"/>
  </w:style>
  <w:style w:type="paragraph" w:customStyle="1" w:styleId="E36F4AD1406844E1B908533F7112F449">
    <w:name w:val="E36F4AD1406844E1B908533F7112F449"/>
  </w:style>
  <w:style w:type="paragraph" w:customStyle="1" w:styleId="2889F49C6DD041F5A2EAB337E70857E2">
    <w:name w:val="2889F49C6DD041F5A2EAB337E70857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875B4C81FC7480D8C6F6B167EBD4F02">
    <w:name w:val="9875B4C81FC7480D8C6F6B167EBD4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2022-11-10T12:43:00Z</dcterms:created>
  <dcterms:modified xsi:type="dcterms:W3CDTF">2022-11-10T12:43:00Z</dcterms:modified>
</cp:coreProperties>
</file>